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6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91"/>
        <w:gridCol w:w="758"/>
        <w:gridCol w:w="6814"/>
      </w:tblGrid>
      <w:tr w:rsidR="001B2ABD" w14:paraId="0701896F" w14:textId="77777777" w:rsidTr="006F4178">
        <w:trPr>
          <w:trHeight w:val="4497"/>
        </w:trPr>
        <w:tc>
          <w:tcPr>
            <w:tcW w:w="3791" w:type="dxa"/>
            <w:vAlign w:val="bottom"/>
          </w:tcPr>
          <w:p w14:paraId="655BE69C" w14:textId="77777777" w:rsidR="001B2ABD" w:rsidRDefault="00F11771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0B268AA" wp14:editId="7B180CD7">
                  <wp:extent cx="1402080" cy="163830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134" cy="1646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A146D4" w14:textId="77777777" w:rsidR="006A41EC" w:rsidRDefault="006A41EC" w:rsidP="001B2ABD">
            <w:pPr>
              <w:tabs>
                <w:tab w:val="left" w:pos="990"/>
              </w:tabs>
              <w:jc w:val="center"/>
            </w:pPr>
          </w:p>
          <w:p w14:paraId="26E7A431" w14:textId="77777777" w:rsidR="006A41EC" w:rsidRDefault="006A41EC" w:rsidP="006A41EC">
            <w:pPr>
              <w:tabs>
                <w:tab w:val="left" w:pos="990"/>
              </w:tabs>
              <w:rPr>
                <w:b/>
                <w:bCs/>
                <w:color w:val="00B0F0"/>
                <w:sz w:val="22"/>
              </w:rPr>
            </w:pPr>
            <w:r w:rsidRPr="006A41EC">
              <w:rPr>
                <w:b/>
                <w:bCs/>
                <w:color w:val="00B0F0"/>
                <w:sz w:val="22"/>
              </w:rPr>
              <w:t>PROFILE</w:t>
            </w:r>
            <w:r>
              <w:rPr>
                <w:b/>
                <w:bCs/>
                <w:color w:val="00B0F0"/>
                <w:sz w:val="22"/>
              </w:rPr>
              <w:t xml:space="preserve">     </w:t>
            </w:r>
          </w:p>
          <w:p w14:paraId="1B7324EE" w14:textId="14483B5C" w:rsidR="006A41EC" w:rsidRPr="00203F0B" w:rsidRDefault="006A41EC" w:rsidP="006A41EC">
            <w:pPr>
              <w:tabs>
                <w:tab w:val="left" w:pos="990"/>
              </w:tabs>
              <w:rPr>
                <w:color w:val="000000" w:themeColor="text1"/>
                <w:sz w:val="22"/>
              </w:rPr>
            </w:pPr>
            <w:r w:rsidRPr="00203F0B">
              <w:rPr>
                <w:color w:val="000000" w:themeColor="text1"/>
                <w:sz w:val="22"/>
              </w:rPr>
              <w:t xml:space="preserve">           To work with maximum efficiency to uplift </w:t>
            </w:r>
            <w:r w:rsidR="00203F0B" w:rsidRPr="00203F0B">
              <w:rPr>
                <w:color w:val="000000" w:themeColor="text1"/>
                <w:sz w:val="22"/>
              </w:rPr>
              <w:t xml:space="preserve">my knowledge </w:t>
            </w:r>
            <w:r w:rsidR="00203F0B">
              <w:rPr>
                <w:color w:val="000000" w:themeColor="text1"/>
                <w:sz w:val="22"/>
              </w:rPr>
              <w:t xml:space="preserve">that would help in the growth of the </w:t>
            </w:r>
            <w:proofErr w:type="spellStart"/>
            <w:r w:rsidR="00203F0B">
              <w:rPr>
                <w:color w:val="000000" w:themeColor="text1"/>
                <w:sz w:val="22"/>
              </w:rPr>
              <w:t>organisation</w:t>
            </w:r>
            <w:proofErr w:type="spellEnd"/>
            <w:r w:rsidRPr="00203F0B">
              <w:rPr>
                <w:color w:val="000000" w:themeColor="text1"/>
                <w:sz w:val="22"/>
              </w:rPr>
              <w:t xml:space="preserve"> </w:t>
            </w:r>
            <w:r w:rsidR="00A6382E">
              <w:rPr>
                <w:color w:val="000000" w:themeColor="text1"/>
                <w:sz w:val="22"/>
              </w:rPr>
              <w:t>.</w:t>
            </w:r>
            <w:r w:rsidRPr="00203F0B">
              <w:rPr>
                <w:color w:val="000000" w:themeColor="text1"/>
                <w:sz w:val="22"/>
              </w:rPr>
              <w:t xml:space="preserve">                               </w:t>
            </w:r>
          </w:p>
          <w:p w14:paraId="5464C947" w14:textId="0599E218" w:rsidR="006A41EC" w:rsidRPr="006A41EC" w:rsidRDefault="006A41EC" w:rsidP="001B2ABD">
            <w:pPr>
              <w:tabs>
                <w:tab w:val="left" w:pos="990"/>
              </w:tabs>
              <w:jc w:val="center"/>
              <w:rPr>
                <w:b/>
                <w:bCs/>
                <w:sz w:val="22"/>
              </w:rPr>
            </w:pPr>
          </w:p>
        </w:tc>
        <w:tc>
          <w:tcPr>
            <w:tcW w:w="758" w:type="dxa"/>
          </w:tcPr>
          <w:p w14:paraId="398A949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814" w:type="dxa"/>
            <w:vAlign w:val="bottom"/>
          </w:tcPr>
          <w:p w14:paraId="1474337D" w14:textId="3CE43500" w:rsidR="001B2ABD" w:rsidRDefault="00F11771" w:rsidP="001B2ABD">
            <w:pPr>
              <w:pStyle w:val="Title"/>
            </w:pPr>
            <w:r>
              <w:t>HARSHINI T</w:t>
            </w:r>
          </w:p>
          <w:p w14:paraId="48E7FDD4" w14:textId="7F45DCDC" w:rsidR="001B2ABD" w:rsidRDefault="00F11771" w:rsidP="001B2ABD">
            <w:pPr>
              <w:pStyle w:val="Subtitle"/>
            </w:pPr>
            <w:r w:rsidRPr="00A6382E">
              <w:rPr>
                <w:spacing w:val="145"/>
                <w:w w:val="100"/>
              </w:rPr>
              <w:t>STUDEN</w:t>
            </w:r>
            <w:r w:rsidRPr="00A6382E">
              <w:rPr>
                <w:spacing w:val="3"/>
                <w:w w:val="100"/>
              </w:rPr>
              <w:t>T</w:t>
            </w:r>
          </w:p>
        </w:tc>
      </w:tr>
      <w:tr w:rsidR="001B2ABD" w14:paraId="0D31CB2B" w14:textId="77777777" w:rsidTr="006F4178">
        <w:trPr>
          <w:trHeight w:val="9334"/>
        </w:trPr>
        <w:tc>
          <w:tcPr>
            <w:tcW w:w="3791" w:type="dxa"/>
          </w:tcPr>
          <w:p w14:paraId="61020B83" w14:textId="0115A941" w:rsidR="001B2ABD" w:rsidRDefault="0062044C" w:rsidP="00036450">
            <w:pPr>
              <w:pStyle w:val="Heading3"/>
              <w:rPr>
                <w:b w:val="0"/>
                <w:bCs/>
              </w:rPr>
            </w:pPr>
            <w:r>
              <w:rPr>
                <w:b w:val="0"/>
                <w:bCs/>
              </w:rPr>
              <w:t>certification</w:t>
            </w:r>
          </w:p>
          <w:p w14:paraId="370AC827" w14:textId="77777777" w:rsidR="001405A0" w:rsidRPr="001405A0" w:rsidRDefault="001405A0" w:rsidP="001405A0"/>
          <w:p w14:paraId="51D3DD22" w14:textId="7A62C2BC" w:rsidR="0062044C" w:rsidRPr="00807220" w:rsidRDefault="00B651E0" w:rsidP="0062044C">
            <w:pPr>
              <w:pStyle w:val="ListParagraph"/>
              <w:numPr>
                <w:ilvl w:val="0"/>
                <w:numId w:val="8"/>
              </w:numPr>
              <w:rPr>
                <w:color w:val="775F55" w:themeColor="text2"/>
                <w:sz w:val="20"/>
                <w:szCs w:val="20"/>
              </w:rPr>
            </w:pPr>
            <w:hyperlink r:id="rId11" w:history="1">
              <w:r w:rsidR="001405A0" w:rsidRPr="00807220">
                <w:rPr>
                  <w:rStyle w:val="Hyperlink"/>
                  <w:color w:val="775F55" w:themeColor="text2"/>
                  <w:sz w:val="20"/>
                  <w:szCs w:val="20"/>
                </w:rPr>
                <w:t>FLUTTER &amp; DART-The complete guide</w:t>
              </w:r>
            </w:hyperlink>
          </w:p>
          <w:p w14:paraId="1C65BBBC" w14:textId="61F96164" w:rsidR="001405A0" w:rsidRPr="00807220" w:rsidRDefault="00B651E0" w:rsidP="0062044C">
            <w:pPr>
              <w:pStyle w:val="ListParagraph"/>
              <w:numPr>
                <w:ilvl w:val="0"/>
                <w:numId w:val="8"/>
              </w:numPr>
              <w:rPr>
                <w:color w:val="775F55" w:themeColor="text2"/>
                <w:sz w:val="20"/>
                <w:szCs w:val="20"/>
              </w:rPr>
            </w:pPr>
            <w:hyperlink r:id="rId12" w:history="1">
              <w:r w:rsidR="001405A0" w:rsidRPr="00807220">
                <w:rPr>
                  <w:rStyle w:val="Hyperlink"/>
                  <w:color w:val="775F55" w:themeColor="text2"/>
                  <w:sz w:val="20"/>
                  <w:szCs w:val="20"/>
                </w:rPr>
                <w:t>INTRODUCTION TO JAVA SCRIPT VARIABLES FROM COURSERA</w:t>
              </w:r>
            </w:hyperlink>
          </w:p>
          <w:p w14:paraId="29A168A4" w14:textId="4B7679D9" w:rsidR="0062044C" w:rsidRPr="00807220" w:rsidRDefault="00B651E0" w:rsidP="0062044C">
            <w:pPr>
              <w:pStyle w:val="ListParagraph"/>
              <w:numPr>
                <w:ilvl w:val="0"/>
                <w:numId w:val="8"/>
              </w:numPr>
              <w:rPr>
                <w:color w:val="775F55" w:themeColor="text2"/>
                <w:sz w:val="20"/>
                <w:szCs w:val="20"/>
              </w:rPr>
            </w:pPr>
            <w:hyperlink r:id="rId13" w:history="1">
              <w:r w:rsidR="0062044C" w:rsidRPr="00807220">
                <w:rPr>
                  <w:rStyle w:val="Hyperlink"/>
                  <w:color w:val="775F55" w:themeColor="text2"/>
                  <w:sz w:val="20"/>
                  <w:szCs w:val="20"/>
                </w:rPr>
                <w:t>FOUNDATION IOT FROM FUTURE SKILLS</w:t>
              </w:r>
            </w:hyperlink>
            <w:r w:rsidR="0062044C" w:rsidRPr="00807220">
              <w:rPr>
                <w:color w:val="775F55" w:themeColor="text2"/>
                <w:sz w:val="20"/>
                <w:szCs w:val="20"/>
              </w:rPr>
              <w:t xml:space="preserve"> </w:t>
            </w:r>
          </w:p>
          <w:p w14:paraId="3AF7AC78" w14:textId="0240A6DA" w:rsidR="0062044C" w:rsidRPr="00807220" w:rsidRDefault="00B651E0" w:rsidP="007B31CE">
            <w:pPr>
              <w:pStyle w:val="ListParagraph"/>
              <w:numPr>
                <w:ilvl w:val="0"/>
                <w:numId w:val="8"/>
              </w:numPr>
              <w:rPr>
                <w:color w:val="775F55" w:themeColor="text2"/>
                <w:sz w:val="20"/>
                <w:szCs w:val="20"/>
              </w:rPr>
            </w:pPr>
            <w:hyperlink r:id="rId14" w:history="1">
              <w:r w:rsidR="007B31CE" w:rsidRPr="00807220">
                <w:rPr>
                  <w:rStyle w:val="Hyperlink"/>
                  <w:color w:val="775F55" w:themeColor="text2"/>
                  <w:sz w:val="20"/>
                  <w:szCs w:val="20"/>
                </w:rPr>
                <w:t>BASICS OF JAVA</w:t>
              </w:r>
            </w:hyperlink>
          </w:p>
          <w:p w14:paraId="4253F61F" w14:textId="5E35784A" w:rsidR="007B31CE" w:rsidRPr="00807220" w:rsidRDefault="00B651E0" w:rsidP="006F4178">
            <w:pPr>
              <w:pStyle w:val="ListParagraph"/>
              <w:numPr>
                <w:ilvl w:val="0"/>
                <w:numId w:val="8"/>
              </w:numPr>
              <w:rPr>
                <w:color w:val="775F55" w:themeColor="text2"/>
                <w:sz w:val="20"/>
                <w:szCs w:val="20"/>
              </w:rPr>
            </w:pPr>
            <w:hyperlink r:id="rId15" w:history="1">
              <w:r w:rsidR="007B31CE" w:rsidRPr="00807220">
                <w:rPr>
                  <w:rStyle w:val="Hyperlink"/>
                  <w:color w:val="775F55" w:themeColor="text2"/>
                  <w:sz w:val="20"/>
                  <w:szCs w:val="20"/>
                </w:rPr>
                <w:t>OOPS IN JAVA</w:t>
              </w:r>
            </w:hyperlink>
          </w:p>
          <w:p w14:paraId="445489EC" w14:textId="2FE004FD" w:rsidR="00686B0B" w:rsidRDefault="00686B0B" w:rsidP="00686B0B">
            <w:pPr>
              <w:ind w:left="360"/>
              <w:rPr>
                <w:color w:val="775F55" w:themeColor="text2"/>
                <w:sz w:val="20"/>
                <w:szCs w:val="20"/>
              </w:rPr>
            </w:pPr>
          </w:p>
          <w:p w14:paraId="402C21B8" w14:textId="711EA331" w:rsidR="00686B0B" w:rsidRDefault="00686B0B" w:rsidP="00686B0B">
            <w:pPr>
              <w:rPr>
                <w:color w:val="00B0F0"/>
                <w:sz w:val="20"/>
                <w:szCs w:val="20"/>
              </w:rPr>
            </w:pPr>
            <w:r w:rsidRPr="00686B0B">
              <w:rPr>
                <w:color w:val="00B0F0"/>
                <w:sz w:val="20"/>
                <w:szCs w:val="20"/>
              </w:rPr>
              <w:t>NPTEL CERTIFICATION</w:t>
            </w:r>
          </w:p>
          <w:p w14:paraId="3F679406" w14:textId="5688B80F" w:rsidR="00686B0B" w:rsidRPr="007001B1" w:rsidRDefault="007001B1" w:rsidP="00686B0B">
            <w:pPr>
              <w:rPr>
                <w:color w:val="000000" w:themeColor="text1"/>
                <w:sz w:val="20"/>
                <w:szCs w:val="20"/>
              </w:rPr>
            </w:pPr>
            <w:r w:rsidRPr="007001B1">
              <w:rPr>
                <w:color w:val="000000" w:themeColor="text1"/>
                <w:sz w:val="20"/>
                <w:szCs w:val="20"/>
              </w:rPr>
              <w:t xml:space="preserve">     </w:t>
            </w:r>
            <w:hyperlink r:id="rId16" w:history="1">
              <w:r w:rsidRPr="007001B1">
                <w:rPr>
                  <w:rStyle w:val="Hyperlink"/>
                  <w:color w:val="000000" w:themeColor="text1"/>
                  <w:sz w:val="20"/>
                  <w:szCs w:val="20"/>
                </w:rPr>
                <w:t>INTRODUCTION TO MACHINE LEARNING</w:t>
              </w:r>
            </w:hyperlink>
          </w:p>
          <w:p w14:paraId="65563B67" w14:textId="3831C7FE" w:rsidR="00E32CE8" w:rsidRPr="007001B1" w:rsidRDefault="00E32CE8" w:rsidP="00E32CE8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  <w:p w14:paraId="68D2327D" w14:textId="0E3B9E24" w:rsidR="00E32CE8" w:rsidRPr="00E32CE8" w:rsidRDefault="00E32CE8" w:rsidP="00E32CE8">
            <w:pPr>
              <w:rPr>
                <w:color w:val="548AB7" w:themeColor="accent1" w:themeShade="BF"/>
                <w:sz w:val="20"/>
                <w:szCs w:val="20"/>
              </w:rPr>
            </w:pPr>
            <w:r w:rsidRPr="00E32CE8">
              <w:rPr>
                <w:color w:val="548AB7" w:themeColor="accent1" w:themeShade="BF"/>
                <w:sz w:val="20"/>
                <w:szCs w:val="20"/>
              </w:rPr>
              <w:t>ACHIEVEMENTS</w:t>
            </w:r>
          </w:p>
          <w:p w14:paraId="202E8D18" w14:textId="76E7703A" w:rsidR="00E32CE8" w:rsidRDefault="00E32CE8" w:rsidP="00E32CE8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WON SECOND PLACE IN NEW GEN CONTEST HELD AT AMIRTHA INSTITUTION</w:t>
            </w:r>
          </w:p>
          <w:p w14:paraId="138474A1" w14:textId="50128C0F" w:rsidR="00E6588A" w:rsidRDefault="00E32CE8" w:rsidP="00E6588A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PARTICIPATRED IN BIT GLOSSAS PROJECT SUBMISSION</w:t>
            </w:r>
          </w:p>
          <w:p w14:paraId="72940CF6" w14:textId="77777777" w:rsidR="001F102F" w:rsidRDefault="001F102F" w:rsidP="001F102F">
            <w:pPr>
              <w:pStyle w:val="ListParagraph"/>
              <w:rPr>
                <w:sz w:val="20"/>
                <w:szCs w:val="20"/>
              </w:rPr>
            </w:pPr>
          </w:p>
          <w:p w14:paraId="29DAF5C0" w14:textId="60E995DC" w:rsidR="001F102F" w:rsidRPr="001F102F" w:rsidRDefault="00E6588A" w:rsidP="00E6588A">
            <w:pPr>
              <w:rPr>
                <w:color w:val="00B0F0"/>
                <w:sz w:val="20"/>
                <w:szCs w:val="20"/>
              </w:rPr>
            </w:pPr>
            <w:r w:rsidRPr="001F102F">
              <w:rPr>
                <w:color w:val="00B0F0"/>
                <w:sz w:val="20"/>
                <w:szCs w:val="20"/>
              </w:rPr>
              <w:t>CONTACT</w:t>
            </w:r>
          </w:p>
          <w:p w14:paraId="4080E28A" w14:textId="02F9E451" w:rsidR="00C44D9C" w:rsidRDefault="00E6588A" w:rsidP="00C44D9C">
            <w:pPr>
              <w:pStyle w:val="ListParagraph"/>
              <w:rPr>
                <w:b/>
                <w:bCs/>
                <w:color w:val="20190B" w:themeColor="background2" w:themeShade="1A"/>
                <w:sz w:val="22"/>
              </w:rPr>
            </w:pPr>
            <w:r w:rsidRPr="00C44D9C">
              <w:rPr>
                <w:b/>
                <w:bCs/>
                <w:color w:val="20190B" w:themeColor="background2" w:themeShade="1A"/>
                <w:sz w:val="22"/>
              </w:rPr>
              <w:t xml:space="preserve"> </w:t>
            </w:r>
            <w:hyperlink r:id="rId17" w:history="1">
              <w:r w:rsidRPr="00C44D9C">
                <w:rPr>
                  <w:rStyle w:val="Hyperlink"/>
                  <w:b/>
                  <w:bCs/>
                  <w:color w:val="20190B" w:themeColor="background2" w:themeShade="1A"/>
                  <w:sz w:val="22"/>
                </w:rPr>
                <w:t>LINKEDIN</w:t>
              </w:r>
            </w:hyperlink>
            <w:r w:rsidRPr="00C44D9C">
              <w:rPr>
                <w:b/>
                <w:bCs/>
                <w:color w:val="20190B" w:themeColor="background2" w:themeShade="1A"/>
                <w:sz w:val="22"/>
              </w:rPr>
              <w:t xml:space="preserve">  </w:t>
            </w:r>
            <w:hyperlink r:id="rId18" w:history="1">
              <w:r w:rsidRPr="00C44D9C">
                <w:rPr>
                  <w:rStyle w:val="Hyperlink"/>
                  <w:b/>
                  <w:bCs/>
                  <w:color w:val="20190B" w:themeColor="background2" w:themeShade="1A"/>
                  <w:sz w:val="22"/>
                </w:rPr>
                <w:t>EMAIL</w:t>
              </w:r>
            </w:hyperlink>
            <w:r w:rsidRPr="00C44D9C">
              <w:rPr>
                <w:b/>
                <w:bCs/>
                <w:color w:val="20190B" w:themeColor="background2" w:themeShade="1A"/>
                <w:sz w:val="22"/>
              </w:rPr>
              <w:t xml:space="preserve"> </w:t>
            </w:r>
            <w:hyperlink r:id="rId19" w:history="1">
              <w:r w:rsidR="00C44D9C" w:rsidRPr="00C44D9C">
                <w:rPr>
                  <w:rStyle w:val="Hyperlink"/>
                  <w:b/>
                  <w:bCs/>
                  <w:color w:val="20190B" w:themeColor="background2" w:themeShade="1A"/>
                  <w:sz w:val="22"/>
                </w:rPr>
                <w:t>GITHUB</w:t>
              </w:r>
            </w:hyperlink>
          </w:p>
          <w:p w14:paraId="47B8AA74" w14:textId="14648C2F" w:rsidR="00807220" w:rsidRPr="00807220" w:rsidRDefault="00807220" w:rsidP="00807220">
            <w:pPr>
              <w:rPr>
                <w:color w:val="20190B" w:themeColor="background2" w:themeShade="1A"/>
                <w:sz w:val="20"/>
                <w:szCs w:val="20"/>
              </w:rPr>
            </w:pPr>
            <w:r>
              <w:rPr>
                <w:color w:val="20190B" w:themeColor="background2" w:themeShade="1A"/>
                <w:sz w:val="20"/>
                <w:szCs w:val="20"/>
              </w:rPr>
              <w:t>Phone:8838804082</w:t>
            </w:r>
          </w:p>
          <w:p w14:paraId="38C87C08" w14:textId="77777777" w:rsidR="00A61ED3" w:rsidRDefault="00A61ED3" w:rsidP="00203F0B"/>
          <w:p w14:paraId="232C1B9C" w14:textId="77777777" w:rsidR="00A61ED3" w:rsidRDefault="00A61ED3" w:rsidP="00C44D9C">
            <w:pPr>
              <w:pStyle w:val="ListParagraph"/>
            </w:pPr>
          </w:p>
          <w:p w14:paraId="20811521" w14:textId="77777777" w:rsidR="00A61ED3" w:rsidRDefault="00A61ED3" w:rsidP="00A61ED3">
            <w:pPr>
              <w:rPr>
                <w:color w:val="00B0F0"/>
                <w:sz w:val="20"/>
                <w:szCs w:val="20"/>
              </w:rPr>
            </w:pPr>
            <w:r w:rsidRPr="00A61ED3">
              <w:rPr>
                <w:color w:val="00B0F0"/>
                <w:sz w:val="20"/>
                <w:szCs w:val="20"/>
              </w:rPr>
              <w:t>LANGUAGES</w:t>
            </w:r>
          </w:p>
          <w:p w14:paraId="3DD718D8" w14:textId="5D28370C" w:rsidR="00A61ED3" w:rsidRDefault="00A61ED3" w:rsidP="00A61E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C,JAVA,DART,PYTHON</w:t>
            </w:r>
          </w:p>
          <w:p w14:paraId="6AD4B26E" w14:textId="77777777" w:rsidR="00A61ED3" w:rsidRDefault="00A61ED3" w:rsidP="00A61ED3">
            <w:pPr>
              <w:rPr>
                <w:sz w:val="20"/>
                <w:szCs w:val="20"/>
              </w:rPr>
            </w:pPr>
          </w:p>
          <w:p w14:paraId="0919E7C6" w14:textId="77777777" w:rsidR="00A61ED3" w:rsidRDefault="00A61ED3" w:rsidP="00A61ED3">
            <w:pPr>
              <w:rPr>
                <w:color w:val="00B0F0"/>
                <w:sz w:val="20"/>
                <w:szCs w:val="20"/>
              </w:rPr>
            </w:pPr>
            <w:r w:rsidRPr="00A61ED3">
              <w:rPr>
                <w:color w:val="00B0F0"/>
                <w:sz w:val="20"/>
                <w:szCs w:val="20"/>
              </w:rPr>
              <w:t>AREA OF INTEREST</w:t>
            </w:r>
          </w:p>
          <w:p w14:paraId="4CB00F99" w14:textId="7E1C172D" w:rsidR="00A61ED3" w:rsidRPr="00A61ED3" w:rsidRDefault="00A61ED3" w:rsidP="00A61E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MOBILE APP DEVELOPER</w:t>
            </w:r>
          </w:p>
        </w:tc>
        <w:tc>
          <w:tcPr>
            <w:tcW w:w="758" w:type="dxa"/>
          </w:tcPr>
          <w:p w14:paraId="19533E3F" w14:textId="68672B97" w:rsidR="001B2ABD" w:rsidRDefault="00A61ED3" w:rsidP="000C45FF">
            <w:pPr>
              <w:tabs>
                <w:tab w:val="left" w:pos="990"/>
              </w:tabs>
            </w:pPr>
            <w:r>
              <w:t xml:space="preserve">   </w:t>
            </w:r>
          </w:p>
        </w:tc>
        <w:tc>
          <w:tcPr>
            <w:tcW w:w="6814" w:type="dxa"/>
          </w:tcPr>
          <w:sdt>
            <w:sdtPr>
              <w:id w:val="1049110328"/>
              <w:placeholder>
                <w:docPart w:val="9BC7FE24E44B4ABF914D51DE7342597D"/>
              </w:placeholder>
              <w:temporary/>
              <w:showingPlcHdr/>
              <w15:appearance w15:val="hidden"/>
            </w:sdtPr>
            <w:sdtEndPr/>
            <w:sdtContent>
              <w:p w14:paraId="2987AC50" w14:textId="77777777" w:rsidR="001B2ABD" w:rsidRDefault="00E25A26" w:rsidP="00036450">
                <w:pPr>
                  <w:pStyle w:val="Heading2"/>
                </w:pPr>
                <w:r w:rsidRPr="0017100A">
                  <w:rPr>
                    <w:szCs w:val="22"/>
                  </w:rPr>
                  <w:t>EDUCATION</w:t>
                </w:r>
              </w:p>
            </w:sdtContent>
          </w:sdt>
          <w:p w14:paraId="77C73B41" w14:textId="6628BD19" w:rsidR="004365F8" w:rsidRPr="00C44D9C" w:rsidRDefault="00C44D9C" w:rsidP="00F11771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ADHARSH VIDHYALAYA MATRIC HIGHER SECONDARY SCHOOL</w:t>
            </w:r>
          </w:p>
          <w:p w14:paraId="35CA1A2A" w14:textId="219F4FDB" w:rsidR="00F11771" w:rsidRPr="0017100A" w:rsidRDefault="00F11771" w:rsidP="00F11771">
            <w:pPr>
              <w:rPr>
                <w:sz w:val="22"/>
              </w:rPr>
            </w:pPr>
            <w:r w:rsidRPr="0017100A">
              <w:rPr>
                <w:sz w:val="22"/>
              </w:rPr>
              <w:t>X percentage-93%</w:t>
            </w:r>
          </w:p>
          <w:p w14:paraId="6DD80DB6" w14:textId="43EB4A8A" w:rsidR="00F11771" w:rsidRDefault="00F11771" w:rsidP="00F11771">
            <w:pPr>
              <w:rPr>
                <w:sz w:val="22"/>
              </w:rPr>
            </w:pPr>
            <w:r w:rsidRPr="0017100A">
              <w:rPr>
                <w:sz w:val="22"/>
              </w:rPr>
              <w:t>XII percentage-86.25%</w:t>
            </w:r>
          </w:p>
          <w:p w14:paraId="34975D89" w14:textId="2DEC1C99" w:rsidR="00C44D9C" w:rsidRDefault="00C44D9C" w:rsidP="00F11771">
            <w:pPr>
              <w:rPr>
                <w:sz w:val="22"/>
              </w:rPr>
            </w:pPr>
          </w:p>
          <w:p w14:paraId="5611EC87" w14:textId="23D0FC1C" w:rsidR="00C44D9C" w:rsidRDefault="00C44D9C" w:rsidP="00F11771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SRI KRISHNA COLLEGE OF TECHNOLOGY</w:t>
            </w:r>
          </w:p>
          <w:p w14:paraId="2364849B" w14:textId="4AA5F199" w:rsidR="00C44D9C" w:rsidRPr="00C44D9C" w:rsidRDefault="00C44D9C" w:rsidP="00F11771">
            <w:pPr>
              <w:rPr>
                <w:sz w:val="22"/>
              </w:rPr>
            </w:pPr>
            <w:r>
              <w:rPr>
                <w:sz w:val="22"/>
              </w:rPr>
              <w:t>CGPA-8.19(until 4</w:t>
            </w:r>
            <w:r w:rsidRPr="00C44D9C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 xml:space="preserve"> sem</w:t>
            </w:r>
            <w:r w:rsidR="00A61ED3">
              <w:rPr>
                <w:sz w:val="22"/>
              </w:rPr>
              <w:t>ester</w:t>
            </w:r>
            <w:r>
              <w:rPr>
                <w:sz w:val="22"/>
              </w:rPr>
              <w:t>)</w:t>
            </w:r>
          </w:p>
          <w:p w14:paraId="2F6C06DC" w14:textId="5E4FE097" w:rsidR="00F11771" w:rsidRPr="0017100A" w:rsidRDefault="00F11771" w:rsidP="00F11771">
            <w:pPr>
              <w:rPr>
                <w:sz w:val="22"/>
              </w:rPr>
            </w:pPr>
          </w:p>
          <w:p w14:paraId="798CDCA1" w14:textId="3D0FCDA2" w:rsidR="00E32CE8" w:rsidRPr="0017100A" w:rsidRDefault="0017100A" w:rsidP="0017100A">
            <w:pPr>
              <w:rPr>
                <w:b/>
                <w:bCs/>
                <w:sz w:val="22"/>
              </w:rPr>
            </w:pPr>
            <w:r w:rsidRPr="0017100A">
              <w:rPr>
                <w:b/>
                <w:bCs/>
                <w:sz w:val="22"/>
              </w:rPr>
              <w:t>TECHNICAL SKILLS</w:t>
            </w:r>
            <w:r w:rsidR="00232799">
              <w:rPr>
                <w:b/>
                <w:bCs/>
                <w:sz w:val="22"/>
              </w:rPr>
              <w:t xml:space="preserve">                                                                                                                                </w:t>
            </w:r>
          </w:p>
          <w:p w14:paraId="25D26F70" w14:textId="77777777" w:rsidR="006F4178" w:rsidRPr="006F4178" w:rsidRDefault="006F4178" w:rsidP="0017100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sz w:val="22"/>
              </w:rPr>
              <w:t xml:space="preserve">PROBLEM SOLVING </w:t>
            </w:r>
          </w:p>
          <w:p w14:paraId="57DDBA8A" w14:textId="1BE8E069" w:rsidR="0017100A" w:rsidRPr="00C44D9C" w:rsidRDefault="0053679C" w:rsidP="0017100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sz w:val="22"/>
              </w:rPr>
              <w:t>MACHINE LEARNING</w:t>
            </w:r>
          </w:p>
          <w:p w14:paraId="6F51DF38" w14:textId="5811D96B" w:rsidR="00C44D9C" w:rsidRPr="00C44D9C" w:rsidRDefault="00C44D9C" w:rsidP="0017100A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sz w:val="22"/>
              </w:rPr>
              <w:t>APP DEVELOPMENT</w:t>
            </w:r>
          </w:p>
          <w:p w14:paraId="3A59DD7B" w14:textId="77777777" w:rsidR="00E32CE8" w:rsidRDefault="00E32CE8" w:rsidP="0017100A">
            <w:pPr>
              <w:rPr>
                <w:b/>
                <w:bCs/>
              </w:rPr>
            </w:pPr>
          </w:p>
          <w:p w14:paraId="1D354424" w14:textId="64FC6D65" w:rsidR="00E32CE8" w:rsidRPr="00232799" w:rsidRDefault="0017100A" w:rsidP="0017100A">
            <w:pPr>
              <w:rPr>
                <w:b/>
                <w:bCs/>
                <w:sz w:val="22"/>
              </w:rPr>
            </w:pPr>
            <w:r w:rsidRPr="00232799">
              <w:rPr>
                <w:b/>
                <w:bCs/>
                <w:sz w:val="22"/>
              </w:rPr>
              <w:t>NON-TECHNICAL SKILLS</w:t>
            </w:r>
          </w:p>
          <w:p w14:paraId="0E16AAC7" w14:textId="61D57A5F" w:rsidR="0017100A" w:rsidRPr="00232799" w:rsidRDefault="0017100A" w:rsidP="0017100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2"/>
              </w:rPr>
            </w:pPr>
            <w:r w:rsidRPr="00232799">
              <w:rPr>
                <w:sz w:val="22"/>
              </w:rPr>
              <w:t>PO</w:t>
            </w:r>
            <w:r w:rsidR="00232799" w:rsidRPr="00232799">
              <w:rPr>
                <w:sz w:val="22"/>
              </w:rPr>
              <w:t>SITIVE ATTITUDE</w:t>
            </w:r>
          </w:p>
          <w:p w14:paraId="55C4668D" w14:textId="6E890DFB" w:rsidR="00232799" w:rsidRPr="00232799" w:rsidRDefault="00232799" w:rsidP="0017100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2"/>
              </w:rPr>
            </w:pPr>
            <w:r w:rsidRPr="00232799">
              <w:rPr>
                <w:sz w:val="22"/>
              </w:rPr>
              <w:t>CREATIVITY</w:t>
            </w:r>
          </w:p>
          <w:p w14:paraId="1AEA4FF2" w14:textId="1A56607A" w:rsidR="00232799" w:rsidRPr="00232799" w:rsidRDefault="00232799" w:rsidP="0017100A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2"/>
              </w:rPr>
            </w:pPr>
            <w:r w:rsidRPr="00232799">
              <w:rPr>
                <w:sz w:val="22"/>
              </w:rPr>
              <w:t>ADAPTABILITY</w:t>
            </w:r>
          </w:p>
          <w:p w14:paraId="3D7C52D3" w14:textId="7A325441" w:rsidR="00E32CE8" w:rsidRDefault="00E32CE8" w:rsidP="00E32CE8">
            <w:pPr>
              <w:rPr>
                <w:sz w:val="22"/>
              </w:rPr>
            </w:pPr>
          </w:p>
          <w:p w14:paraId="5D57813A" w14:textId="77777777" w:rsidR="00203F0B" w:rsidRDefault="00E32CE8" w:rsidP="00E32CE8">
            <w:pPr>
              <w:rPr>
                <w:b/>
                <w:bCs/>
                <w:sz w:val="22"/>
              </w:rPr>
            </w:pPr>
            <w:r w:rsidRPr="00203F0B">
              <w:rPr>
                <w:b/>
                <w:bCs/>
                <w:color w:val="00B0F0"/>
                <w:sz w:val="22"/>
              </w:rPr>
              <w:t xml:space="preserve">PROJECT </w:t>
            </w:r>
            <w:r>
              <w:rPr>
                <w:b/>
                <w:bCs/>
                <w:sz w:val="22"/>
              </w:rPr>
              <w:t xml:space="preserve">  </w:t>
            </w:r>
          </w:p>
          <w:p w14:paraId="0C4342EE" w14:textId="4EA9A624" w:rsidR="00203F0B" w:rsidRDefault="00E32CE8" w:rsidP="00E32CE8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     </w:t>
            </w:r>
          </w:p>
          <w:p w14:paraId="78A55172" w14:textId="57A1E3F8" w:rsidR="00E32CE8" w:rsidRPr="00203F0B" w:rsidRDefault="00203F0B" w:rsidP="00E32CE8">
            <w:pPr>
              <w:rPr>
                <w:b/>
                <w:bCs/>
                <w:sz w:val="22"/>
              </w:rPr>
            </w:pPr>
            <w:r w:rsidRPr="00203F0B">
              <w:rPr>
                <w:b/>
                <w:bCs/>
                <w:sz w:val="22"/>
              </w:rPr>
              <w:t>TRANSACTION APP</w:t>
            </w:r>
            <w:r w:rsidR="00E32CE8" w:rsidRPr="00203F0B">
              <w:rPr>
                <w:b/>
                <w:bCs/>
                <w:sz w:val="22"/>
              </w:rPr>
              <w:t xml:space="preserve">      </w:t>
            </w:r>
          </w:p>
          <w:p w14:paraId="341C4E86" w14:textId="396CBA8B" w:rsidR="00036450" w:rsidRDefault="00F83133" w:rsidP="004D3011">
            <w:pPr>
              <w:rPr>
                <w:sz w:val="22"/>
              </w:rPr>
            </w:pPr>
            <w:r>
              <w:rPr>
                <w:sz w:val="22"/>
              </w:rPr>
              <w:t xml:space="preserve">           </w:t>
            </w:r>
            <w:r w:rsidR="00F62459">
              <w:rPr>
                <w:sz w:val="22"/>
              </w:rPr>
              <w:t xml:space="preserve">An </w:t>
            </w:r>
            <w:r w:rsidR="00203F0B">
              <w:rPr>
                <w:sz w:val="22"/>
              </w:rPr>
              <w:t>front</w:t>
            </w:r>
            <w:r w:rsidR="006231D9">
              <w:rPr>
                <w:sz w:val="22"/>
              </w:rPr>
              <w:t>-</w:t>
            </w:r>
            <w:r w:rsidR="00203F0B">
              <w:rPr>
                <w:sz w:val="22"/>
              </w:rPr>
              <w:t xml:space="preserve">end </w:t>
            </w:r>
            <w:r w:rsidR="00F62459">
              <w:rPr>
                <w:sz w:val="22"/>
              </w:rPr>
              <w:t>app</w:t>
            </w:r>
            <w:r w:rsidR="0053679C">
              <w:rPr>
                <w:sz w:val="22"/>
              </w:rPr>
              <w:t>lication</w:t>
            </w:r>
            <w:r w:rsidR="00F62459">
              <w:rPr>
                <w:sz w:val="22"/>
              </w:rPr>
              <w:t xml:space="preserve"> which records the history of transaction which can be delete and added manually. Chart is added</w:t>
            </w:r>
            <w:r w:rsidR="00807220">
              <w:rPr>
                <w:sz w:val="22"/>
              </w:rPr>
              <w:t>,</w:t>
            </w:r>
            <w:r w:rsidR="00F62459">
              <w:rPr>
                <w:sz w:val="22"/>
              </w:rPr>
              <w:t xml:space="preserve"> which help us to </w:t>
            </w:r>
            <w:proofErr w:type="spellStart"/>
            <w:r w:rsidR="00F62459">
              <w:rPr>
                <w:sz w:val="22"/>
              </w:rPr>
              <w:t>analyse</w:t>
            </w:r>
            <w:proofErr w:type="spellEnd"/>
            <w:r w:rsidR="00F62459">
              <w:rPr>
                <w:sz w:val="22"/>
              </w:rPr>
              <w:t xml:space="preserve"> day to day expense.</w:t>
            </w:r>
          </w:p>
          <w:p w14:paraId="089B58ED" w14:textId="63EC38F1" w:rsidR="00203F0B" w:rsidRDefault="00203F0B" w:rsidP="004D3011">
            <w:pPr>
              <w:rPr>
                <w:sz w:val="22"/>
              </w:rPr>
            </w:pPr>
          </w:p>
          <w:p w14:paraId="78516B1C" w14:textId="67C48C89" w:rsidR="00203F0B" w:rsidRDefault="006231D9" w:rsidP="004D3011">
            <w:pPr>
              <w:rPr>
                <w:b/>
                <w:bCs/>
                <w:sz w:val="22"/>
              </w:rPr>
            </w:pPr>
            <w:r w:rsidRPr="006231D9">
              <w:rPr>
                <w:b/>
                <w:bCs/>
                <w:sz w:val="22"/>
              </w:rPr>
              <w:t>MEALS APP</w:t>
            </w:r>
          </w:p>
          <w:p w14:paraId="7A50506A" w14:textId="1B3D432F" w:rsidR="006231D9" w:rsidRPr="006231D9" w:rsidRDefault="006231D9" w:rsidP="004D3011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            </w:t>
            </w:r>
            <w:r>
              <w:rPr>
                <w:sz w:val="22"/>
              </w:rPr>
              <w:t>An front-end application which displays the list of items in Italian ,</w:t>
            </w:r>
            <w:r w:rsidR="0053679C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German ,Asian </w:t>
            </w:r>
            <w:r w:rsidR="0053679C">
              <w:rPr>
                <w:sz w:val="22"/>
              </w:rPr>
              <w:t>,</w:t>
            </w:r>
            <w:r>
              <w:rPr>
                <w:sz w:val="22"/>
              </w:rPr>
              <w:t xml:space="preserve">French items </w:t>
            </w:r>
            <w:r w:rsidR="0053679C">
              <w:rPr>
                <w:sz w:val="22"/>
              </w:rPr>
              <w:t>and its preparation</w:t>
            </w:r>
          </w:p>
          <w:p w14:paraId="380B4068" w14:textId="77777777" w:rsidR="00203F0B" w:rsidRDefault="00203F0B" w:rsidP="004D3011">
            <w:pPr>
              <w:rPr>
                <w:sz w:val="22"/>
              </w:rPr>
            </w:pPr>
          </w:p>
          <w:p w14:paraId="02BB498A" w14:textId="77777777" w:rsidR="006F4178" w:rsidRDefault="006F4178" w:rsidP="004D3011">
            <w:pPr>
              <w:rPr>
                <w:sz w:val="22"/>
              </w:rPr>
            </w:pPr>
          </w:p>
          <w:p w14:paraId="5C808F47" w14:textId="77777777" w:rsidR="006F4178" w:rsidRDefault="006F4178" w:rsidP="004D3011">
            <w:pPr>
              <w:rPr>
                <w:b/>
                <w:bCs/>
                <w:sz w:val="22"/>
              </w:rPr>
            </w:pPr>
            <w:r w:rsidRPr="006F4178">
              <w:rPr>
                <w:b/>
                <w:bCs/>
                <w:sz w:val="22"/>
              </w:rPr>
              <w:t>INTERNSHIP</w:t>
            </w:r>
          </w:p>
          <w:p w14:paraId="09B20335" w14:textId="1849C8E2" w:rsidR="006F4178" w:rsidRPr="006F4178" w:rsidRDefault="0053679C" w:rsidP="004D3011">
            <w:pPr>
              <w:rPr>
                <w:sz w:val="22"/>
              </w:rPr>
            </w:pPr>
            <w:r>
              <w:rPr>
                <w:sz w:val="22"/>
              </w:rPr>
              <w:t xml:space="preserve">           Learnt and designed an application for banking at The Sparks foundation</w:t>
            </w:r>
          </w:p>
        </w:tc>
      </w:tr>
    </w:tbl>
    <w:p w14:paraId="4A4BEBF7" w14:textId="77777777" w:rsidR="0043117B" w:rsidRDefault="00B651E0" w:rsidP="000C45FF">
      <w:pPr>
        <w:tabs>
          <w:tab w:val="left" w:pos="990"/>
        </w:tabs>
      </w:pPr>
    </w:p>
    <w:sectPr w:rsidR="0043117B" w:rsidSect="000C45FF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09EB7" w14:textId="77777777" w:rsidR="00B651E0" w:rsidRDefault="00B651E0" w:rsidP="000C45FF">
      <w:r>
        <w:separator/>
      </w:r>
    </w:p>
  </w:endnote>
  <w:endnote w:type="continuationSeparator" w:id="0">
    <w:p w14:paraId="70EB0167" w14:textId="77777777" w:rsidR="00B651E0" w:rsidRDefault="00B651E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79837" w14:textId="77777777" w:rsidR="00B651E0" w:rsidRDefault="00B651E0" w:rsidP="000C45FF">
      <w:r>
        <w:separator/>
      </w:r>
    </w:p>
  </w:footnote>
  <w:footnote w:type="continuationSeparator" w:id="0">
    <w:p w14:paraId="5F914ECE" w14:textId="77777777" w:rsidR="00B651E0" w:rsidRDefault="00B651E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4656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39CD296" wp14:editId="02476E2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618F"/>
    <w:multiLevelType w:val="hybridMultilevel"/>
    <w:tmpl w:val="E1CABB78"/>
    <w:lvl w:ilvl="0" w:tplc="4009000B">
      <w:start w:val="1"/>
      <w:numFmt w:val="bullet"/>
      <w:lvlText w:val=""/>
      <w:lvlJc w:val="left"/>
      <w:pPr>
        <w:ind w:left="13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1" w15:restartNumberingAfterBreak="0">
    <w:nsid w:val="15A81483"/>
    <w:multiLevelType w:val="hybridMultilevel"/>
    <w:tmpl w:val="283E1B74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3D5063C7"/>
    <w:multiLevelType w:val="hybridMultilevel"/>
    <w:tmpl w:val="17A0A6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05922"/>
    <w:multiLevelType w:val="hybridMultilevel"/>
    <w:tmpl w:val="677C5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54326"/>
    <w:multiLevelType w:val="hybridMultilevel"/>
    <w:tmpl w:val="49189616"/>
    <w:lvl w:ilvl="0" w:tplc="4009000B">
      <w:start w:val="1"/>
      <w:numFmt w:val="bullet"/>
      <w:lvlText w:val=""/>
      <w:lvlJc w:val="left"/>
      <w:pPr>
        <w:ind w:left="19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5" w15:restartNumberingAfterBreak="0">
    <w:nsid w:val="4FED0BFA"/>
    <w:multiLevelType w:val="hybridMultilevel"/>
    <w:tmpl w:val="59520CBC"/>
    <w:lvl w:ilvl="0" w:tplc="4009000B">
      <w:start w:val="1"/>
      <w:numFmt w:val="bullet"/>
      <w:lvlText w:val="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 w15:restartNumberingAfterBreak="0">
    <w:nsid w:val="6134521E"/>
    <w:multiLevelType w:val="hybridMultilevel"/>
    <w:tmpl w:val="B3EE5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14329"/>
    <w:multiLevelType w:val="hybridMultilevel"/>
    <w:tmpl w:val="6D561146"/>
    <w:lvl w:ilvl="0" w:tplc="40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71"/>
    <w:rsid w:val="00036450"/>
    <w:rsid w:val="0005573F"/>
    <w:rsid w:val="00094499"/>
    <w:rsid w:val="000C45FF"/>
    <w:rsid w:val="000E3FD1"/>
    <w:rsid w:val="000F362F"/>
    <w:rsid w:val="00112054"/>
    <w:rsid w:val="001405A0"/>
    <w:rsid w:val="001525E1"/>
    <w:rsid w:val="0017100A"/>
    <w:rsid w:val="00180329"/>
    <w:rsid w:val="0019001F"/>
    <w:rsid w:val="001A74A5"/>
    <w:rsid w:val="001B2ABD"/>
    <w:rsid w:val="001E0391"/>
    <w:rsid w:val="001E1759"/>
    <w:rsid w:val="001F102F"/>
    <w:rsid w:val="001F1ECC"/>
    <w:rsid w:val="00203F0B"/>
    <w:rsid w:val="00232799"/>
    <w:rsid w:val="002349C9"/>
    <w:rsid w:val="002400EB"/>
    <w:rsid w:val="00256CF7"/>
    <w:rsid w:val="00281FD5"/>
    <w:rsid w:val="0030481B"/>
    <w:rsid w:val="003156FC"/>
    <w:rsid w:val="003254B5"/>
    <w:rsid w:val="0037121F"/>
    <w:rsid w:val="003766B0"/>
    <w:rsid w:val="003A6B7D"/>
    <w:rsid w:val="003B06CA"/>
    <w:rsid w:val="004071FC"/>
    <w:rsid w:val="004365F8"/>
    <w:rsid w:val="00445947"/>
    <w:rsid w:val="0046677D"/>
    <w:rsid w:val="004813B3"/>
    <w:rsid w:val="00496591"/>
    <w:rsid w:val="004C63E4"/>
    <w:rsid w:val="004D3011"/>
    <w:rsid w:val="005262AC"/>
    <w:rsid w:val="0053679C"/>
    <w:rsid w:val="00562245"/>
    <w:rsid w:val="005E39D5"/>
    <w:rsid w:val="00600670"/>
    <w:rsid w:val="0062044C"/>
    <w:rsid w:val="0062123A"/>
    <w:rsid w:val="006231D9"/>
    <w:rsid w:val="00646E75"/>
    <w:rsid w:val="006771D0"/>
    <w:rsid w:val="00686B0B"/>
    <w:rsid w:val="006A41EC"/>
    <w:rsid w:val="006F4178"/>
    <w:rsid w:val="007001B1"/>
    <w:rsid w:val="00715FCB"/>
    <w:rsid w:val="00743101"/>
    <w:rsid w:val="007775E1"/>
    <w:rsid w:val="007867A0"/>
    <w:rsid w:val="007927F5"/>
    <w:rsid w:val="007B31CE"/>
    <w:rsid w:val="00802CA0"/>
    <w:rsid w:val="00807220"/>
    <w:rsid w:val="00896FE3"/>
    <w:rsid w:val="009260CD"/>
    <w:rsid w:val="00952C25"/>
    <w:rsid w:val="00A2118D"/>
    <w:rsid w:val="00A61ED3"/>
    <w:rsid w:val="00A6382E"/>
    <w:rsid w:val="00AD76E2"/>
    <w:rsid w:val="00AF589A"/>
    <w:rsid w:val="00B20152"/>
    <w:rsid w:val="00B2082C"/>
    <w:rsid w:val="00B359E4"/>
    <w:rsid w:val="00B5186E"/>
    <w:rsid w:val="00B57D98"/>
    <w:rsid w:val="00B651E0"/>
    <w:rsid w:val="00B70850"/>
    <w:rsid w:val="00BF6DDF"/>
    <w:rsid w:val="00C066B6"/>
    <w:rsid w:val="00C37BA1"/>
    <w:rsid w:val="00C44D9C"/>
    <w:rsid w:val="00C4674C"/>
    <w:rsid w:val="00C506CF"/>
    <w:rsid w:val="00C63078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32CE8"/>
    <w:rsid w:val="00E4381A"/>
    <w:rsid w:val="00E55D74"/>
    <w:rsid w:val="00E65381"/>
    <w:rsid w:val="00E6588A"/>
    <w:rsid w:val="00F11771"/>
    <w:rsid w:val="00F60274"/>
    <w:rsid w:val="00F62459"/>
    <w:rsid w:val="00F77FB9"/>
    <w:rsid w:val="00F83133"/>
    <w:rsid w:val="00FA1168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3A6E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17100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405A0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Users\Lenovo\Downloads\IOTFC_.pdf" TargetMode="External"/><Relationship Id="rId18" Type="http://schemas.openxmlformats.org/officeDocument/2006/relationships/hyperlink" Target="mailto:19tuit029@skct.edu.in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coursera.org/share/40e9a995704ef7dd835107cc32dd437e" TargetMode="External"/><Relationship Id="rId17" Type="http://schemas.openxmlformats.org/officeDocument/2006/relationships/hyperlink" Target="mailto:https://www.linkedin.com/in/harshini-thangavel-980844212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Lenovo\Downloads\nptel.jp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udemy.com/certificate/UC-1550e41f-4702-41d0-8574-6d946a0fc3e6/" TargetMode="External"/><Relationship Id="rId5" Type="http://schemas.openxmlformats.org/officeDocument/2006/relationships/styles" Target="styles.xml"/><Relationship Id="rId15" Type="http://schemas.openxmlformats.org/officeDocument/2006/relationships/hyperlink" Target="https://olympus1.greatlearning.in/course_certificate/NOOEETMR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mailto:https://github.com/Harshini2706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olympus1.greatlearning.in/course_certificate/MEFKWMGF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NI%20T\AppData\Local\Microsoft\Office\16.0\DTS\en-US%7bC78FF8AF-DC9A-430E-A34A-17EE2C5C01FA%7d\%7b8D049E97-5055-48C2-824A-82C99A85DD4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C7FE24E44B4ABF914D51DE73425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1BBD1-2993-45D6-AECF-98F234CD8642}"/>
      </w:docPartPr>
      <w:docPartBody>
        <w:p w:rsidR="0041252D" w:rsidRDefault="00FC7D7D">
          <w:pPr>
            <w:pStyle w:val="9BC7FE24E44B4ABF914D51DE7342597D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7D"/>
    <w:rsid w:val="0041252D"/>
    <w:rsid w:val="00A11211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BC7FE24E44B4ABF914D51DE7342597D">
    <w:name w:val="9BC7FE24E44B4ABF914D51DE7342597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{8D049E97-5055-48C2-824A-82C99A85DD49}tf00546271_win32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2021-11-01T17:54:00Z</dcterms:created>
  <dcterms:modified xsi:type="dcterms:W3CDTF">2022-02-28T16:16:00Z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